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EE2" w:rsidRDefault="0070036B" w:rsidP="0070036B">
      <w:pPr>
        <w:pStyle w:val="Title"/>
      </w:pPr>
      <w:r>
        <w:t>Login Paper-Based Prototypes</w:t>
      </w:r>
    </w:p>
    <w:p w:rsidR="0070036B" w:rsidRDefault="0070036B" w:rsidP="0070036B">
      <w:r>
        <w:t>Below can be found the two prototypes for the login process. The first one is a fairly standard, vertically structured</w:t>
      </w:r>
      <w:r w:rsidR="00D30C47">
        <w:t>,</w:t>
      </w:r>
      <w:r>
        <w:t xml:space="preserve"> layout with each component placed one on top of the other</w:t>
      </w:r>
      <w:r w:rsidR="00D30C47">
        <w:t>,</w:t>
      </w:r>
      <w:r>
        <w:t xml:space="preserve"> while the second is more horizontally based, with each step </w:t>
      </w:r>
      <w:r w:rsidR="00D30C47">
        <w:t>that the user has to complete being on a different layer.</w:t>
      </w:r>
    </w:p>
    <w:p w:rsidR="00D30C47" w:rsidRDefault="00D30C47" w:rsidP="0070036B">
      <w:r>
        <w:t>With no theme yet selected, this will work as a schema that can later be applied to a generic theme.</w:t>
      </w:r>
      <w:bookmarkStart w:id="0" w:name="_GoBack"/>
      <w:bookmarkEnd w:id="0"/>
    </w:p>
    <w:p w:rsidR="0070036B" w:rsidRDefault="0070036B" w:rsidP="0070036B">
      <w:pPr>
        <w:pStyle w:val="Heading1"/>
      </w:pPr>
      <w:r>
        <w:t>Prototype One</w:t>
      </w:r>
    </w:p>
    <w:p w:rsidR="0070036B" w:rsidRDefault="0070036B" w:rsidP="0070036B">
      <w:r>
        <w:t>Main Login Page</w:t>
      </w:r>
    </w:p>
    <w:p w:rsidR="0070036B" w:rsidRDefault="0070036B" w:rsidP="0070036B">
      <w:r>
        <w:rPr>
          <w:noProof/>
        </w:rPr>
        <w:drawing>
          <wp:inline distT="0" distB="0" distL="0" distR="0">
            <wp:extent cx="3240000" cy="2249837"/>
            <wp:effectExtent l="0" t="0" r="0" b="0"/>
            <wp:docPr id="1" name="Picture 1" descr="H:\DOCUMENTS\Software Systems Engineering\Week 1\Prototypes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Software Systems Engineering\Week 1\Prototypes\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4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6B" w:rsidRDefault="0070036B" w:rsidP="0070036B"/>
    <w:p w:rsidR="0070036B" w:rsidRDefault="0070036B" w:rsidP="0070036B">
      <w:r>
        <w:t>Forgotten Membership Number Page</w:t>
      </w:r>
    </w:p>
    <w:p w:rsidR="0070036B" w:rsidRDefault="0070036B" w:rsidP="0070036B">
      <w:r>
        <w:rPr>
          <w:noProof/>
        </w:rPr>
        <w:drawing>
          <wp:inline distT="0" distB="0" distL="0" distR="0">
            <wp:extent cx="3240000" cy="1710815"/>
            <wp:effectExtent l="0" t="0" r="0" b="3810"/>
            <wp:docPr id="2" name="Picture 2" descr="H:\DOCUMENTS\Software Systems Engineering\Week 1\Prototypes\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OCUMENTS\Software Systems Engineering\Week 1\Prototypes\1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6B" w:rsidRDefault="0070036B" w:rsidP="0070036B"/>
    <w:p w:rsidR="0070036B" w:rsidRDefault="0070036B" w:rsidP="0070036B">
      <w:r>
        <w:t>Confirmation Page</w:t>
      </w:r>
    </w:p>
    <w:p w:rsidR="0070036B" w:rsidRDefault="0070036B" w:rsidP="0070036B">
      <w:r>
        <w:rPr>
          <w:noProof/>
        </w:rPr>
        <w:drawing>
          <wp:inline distT="0" distB="0" distL="0" distR="0">
            <wp:extent cx="3240000" cy="1986184"/>
            <wp:effectExtent l="0" t="0" r="0" b="0"/>
            <wp:docPr id="3" name="Picture 3" descr="H:\DOCUMENTS\Software Systems Engineering\Week 1\Prototypes\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OCUMENTS\Software Systems Engineering\Week 1\Prototypes\1-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8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6B" w:rsidRDefault="0070036B">
      <w:r>
        <w:lastRenderedPageBreak/>
        <w:br w:type="page"/>
      </w:r>
    </w:p>
    <w:p w:rsidR="0070036B" w:rsidRDefault="0070036B" w:rsidP="0070036B">
      <w:pPr>
        <w:pStyle w:val="Heading1"/>
      </w:pPr>
      <w:r>
        <w:lastRenderedPageBreak/>
        <w:t>Prototype Two</w:t>
      </w:r>
    </w:p>
    <w:p w:rsidR="0070036B" w:rsidRDefault="0070036B" w:rsidP="0070036B">
      <w:r>
        <w:t>Main Login Page</w:t>
      </w:r>
    </w:p>
    <w:p w:rsidR="0070036B" w:rsidRDefault="0070036B" w:rsidP="0070036B">
      <w:r>
        <w:rPr>
          <w:noProof/>
        </w:rPr>
        <w:drawing>
          <wp:inline distT="0" distB="0" distL="0" distR="0">
            <wp:extent cx="4320000" cy="2398264"/>
            <wp:effectExtent l="0" t="0" r="4445" b="2540"/>
            <wp:docPr id="4" name="Picture 4" descr="H:\DOCUMENTS\Software Systems Engineering\Week 1\Prototypes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OCUMENTS\Software Systems Engineering\Week 1\Prototypes\2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9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6B" w:rsidRDefault="0070036B" w:rsidP="0070036B"/>
    <w:p w:rsidR="0070036B" w:rsidRDefault="0070036B" w:rsidP="0070036B">
      <w:r>
        <w:t>Forgotten Membership Number Page</w:t>
      </w:r>
    </w:p>
    <w:p w:rsidR="0070036B" w:rsidRDefault="0070036B" w:rsidP="0070036B">
      <w:r>
        <w:rPr>
          <w:noProof/>
        </w:rPr>
        <w:drawing>
          <wp:inline distT="0" distB="0" distL="0" distR="0">
            <wp:extent cx="4320000" cy="2027437"/>
            <wp:effectExtent l="0" t="0" r="4445" b="0"/>
            <wp:docPr id="5" name="Picture 5" descr="H:\DOCUMENTS\Software Systems Engineering\Week 1\Prototypes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OCUMENTS\Software Systems Engineering\Week 1\Prototypes\2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2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6B" w:rsidRDefault="0070036B" w:rsidP="0070036B"/>
    <w:p w:rsidR="0070036B" w:rsidRDefault="0070036B" w:rsidP="0070036B">
      <w:r>
        <w:t>Confirmation Page</w:t>
      </w:r>
    </w:p>
    <w:p w:rsidR="0070036B" w:rsidRPr="0070036B" w:rsidRDefault="0070036B" w:rsidP="0070036B">
      <w:r>
        <w:rPr>
          <w:noProof/>
        </w:rPr>
        <w:drawing>
          <wp:inline distT="0" distB="0" distL="0" distR="0">
            <wp:extent cx="4320000" cy="1640506"/>
            <wp:effectExtent l="0" t="0" r="4445" b="0"/>
            <wp:docPr id="6" name="Picture 6" descr="H:\DOCUMENTS\Software Systems Engineering\Week 1\Prototypes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OCUMENTS\Software Systems Engineering\Week 1\Prototypes\2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4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36B" w:rsidRPr="0070036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6B"/>
    <w:rsid w:val="0070036B"/>
    <w:rsid w:val="00A26EE2"/>
    <w:rsid w:val="00D3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DE235-AAA7-4CBC-BF09-CCBB3CF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sz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003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Title">
    <w:name w:val="Title"/>
    <w:basedOn w:val="Normal"/>
    <w:next w:val="Normal"/>
    <w:link w:val="TitleChar"/>
    <w:qFormat/>
    <w:rsid w:val="007003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00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7003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87FBE1E6.dotm</Template>
  <TotalTime>14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Campbell</dc:creator>
  <cp:keywords/>
  <dc:description/>
  <cp:lastModifiedBy>Euan Campbell</cp:lastModifiedBy>
  <cp:revision>1</cp:revision>
  <dcterms:created xsi:type="dcterms:W3CDTF">2017-01-29T14:44:00Z</dcterms:created>
  <dcterms:modified xsi:type="dcterms:W3CDTF">2017-01-29T14:58:00Z</dcterms:modified>
</cp:coreProperties>
</file>