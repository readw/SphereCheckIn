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4F717" w14:textId="77777777" w:rsidR="00CD6573" w:rsidRPr="00CF5C4F" w:rsidRDefault="00CD6573" w:rsidP="00CF5C4F">
      <w:pPr>
        <w:pStyle w:val="Title"/>
        <w:jc w:val="center"/>
        <w:rPr>
          <w:sz w:val="44"/>
        </w:rPr>
      </w:pPr>
      <w:r w:rsidRPr="00CF5C4F">
        <w:rPr>
          <w:sz w:val="44"/>
        </w:rPr>
        <w:t>Sphere Booking and Check-In System</w:t>
      </w:r>
    </w:p>
    <w:p w14:paraId="430CD0A1" w14:textId="3DC53B63" w:rsidR="004622EC" w:rsidRPr="004622EC" w:rsidRDefault="00CD6573" w:rsidP="004622EC">
      <w:pPr>
        <w:pStyle w:val="Heading1"/>
        <w:rPr>
          <w:sz w:val="28"/>
        </w:rPr>
      </w:pPr>
      <w:r w:rsidRPr="00CF5C4F">
        <w:rPr>
          <w:sz w:val="28"/>
        </w:rPr>
        <w:t>User Requirements</w:t>
      </w:r>
    </w:p>
    <w:p w14:paraId="7491CC89" w14:textId="77777777" w:rsidR="004311A7" w:rsidRPr="004622EC" w:rsidRDefault="004311A7" w:rsidP="004622EC"/>
    <w:p w14:paraId="466B1725" w14:textId="77777777" w:rsidR="00CD6573" w:rsidRPr="00CF5C4F" w:rsidRDefault="00CD6573">
      <w:pPr>
        <w:rPr>
          <w:b/>
          <w:u w:val="single"/>
        </w:rPr>
      </w:pPr>
      <w:r w:rsidRPr="00CF5C4F">
        <w:rPr>
          <w:b/>
          <w:u w:val="single"/>
        </w:rPr>
        <w:t>Form Pages</w:t>
      </w:r>
    </w:p>
    <w:p w14:paraId="1563BBB6" w14:textId="576FE8EF" w:rsidR="00CD6573" w:rsidRDefault="00CF5C4F" w:rsidP="004E7E5E">
      <w:pPr>
        <w:pStyle w:val="ListParagraph"/>
        <w:numPr>
          <w:ilvl w:val="0"/>
          <w:numId w:val="6"/>
        </w:numPr>
      </w:pPr>
      <w:r>
        <w:t>Login</w:t>
      </w:r>
      <w:r w:rsidR="00C24F71">
        <w:t xml:space="preserve"> *</w:t>
      </w:r>
    </w:p>
    <w:p w14:paraId="16ACB0FF" w14:textId="7B47FBA7" w:rsidR="004E7E5E" w:rsidRDefault="004E7E5E" w:rsidP="004E7E5E">
      <w:pPr>
        <w:pStyle w:val="ListParagraph"/>
        <w:numPr>
          <w:ilvl w:val="1"/>
          <w:numId w:val="6"/>
        </w:numPr>
      </w:pPr>
      <w:r>
        <w:t>User ID</w:t>
      </w:r>
      <w:r w:rsidR="00DF6A38">
        <w:t xml:space="preserve"> Entry</w:t>
      </w:r>
      <w:r w:rsidR="00C24F71">
        <w:t xml:space="preserve"> *</w:t>
      </w:r>
    </w:p>
    <w:p w14:paraId="7A0EED84" w14:textId="138E25EA" w:rsidR="004E7E5E" w:rsidRDefault="004E7E5E" w:rsidP="004E7E5E">
      <w:pPr>
        <w:pStyle w:val="ListParagraph"/>
        <w:numPr>
          <w:ilvl w:val="1"/>
          <w:numId w:val="6"/>
        </w:numPr>
      </w:pPr>
      <w:r>
        <w:t xml:space="preserve">Verify </w:t>
      </w:r>
      <w:r w:rsidR="004311A7">
        <w:t xml:space="preserve">(i.e. </w:t>
      </w:r>
      <w:proofErr w:type="spellStart"/>
      <w:r w:rsidR="004311A7">
        <w:t>D.o.B</w:t>
      </w:r>
      <w:proofErr w:type="spellEnd"/>
      <w:r w:rsidR="004311A7">
        <w:t>, Phone n</w:t>
      </w:r>
      <w:r>
        <w:t>umber, etc.)</w:t>
      </w:r>
      <w:r w:rsidR="00C24F71">
        <w:t xml:space="preserve"> *</w:t>
      </w:r>
    </w:p>
    <w:p w14:paraId="6528F926" w14:textId="77777777" w:rsidR="00F938F0" w:rsidRDefault="00F938F0" w:rsidP="00F938F0">
      <w:pPr>
        <w:pStyle w:val="ListParagraph"/>
        <w:ind w:left="1440"/>
      </w:pPr>
    </w:p>
    <w:p w14:paraId="2E2503B8" w14:textId="4F513961" w:rsidR="00CF5C4F" w:rsidRDefault="00CF5C4F" w:rsidP="004E7E5E">
      <w:pPr>
        <w:pStyle w:val="ListParagraph"/>
        <w:numPr>
          <w:ilvl w:val="0"/>
          <w:numId w:val="6"/>
        </w:numPr>
      </w:pPr>
      <w:r>
        <w:t>Registration</w:t>
      </w:r>
      <w:r w:rsidR="00C24F71">
        <w:t xml:space="preserve"> *</w:t>
      </w:r>
    </w:p>
    <w:p w14:paraId="66AA0F26" w14:textId="7A1320FE" w:rsidR="004E7E5E" w:rsidRDefault="00DF6A38" w:rsidP="004E7E5E">
      <w:pPr>
        <w:pStyle w:val="ListParagraph"/>
        <w:numPr>
          <w:ilvl w:val="1"/>
          <w:numId w:val="6"/>
        </w:numPr>
      </w:pPr>
      <w:r>
        <w:t>Display user sign-up form (refer to user information)</w:t>
      </w:r>
      <w:r w:rsidR="00C24F71">
        <w:t xml:space="preserve"> *</w:t>
      </w:r>
    </w:p>
    <w:p w14:paraId="6FEB1C11" w14:textId="77777777" w:rsidR="00F938F0" w:rsidRDefault="00F938F0" w:rsidP="00F938F0">
      <w:pPr>
        <w:pStyle w:val="ListParagraph"/>
        <w:ind w:left="1440"/>
      </w:pPr>
    </w:p>
    <w:p w14:paraId="5D0C7213" w14:textId="4AE5998C" w:rsidR="00D21501" w:rsidRDefault="004E7E5E" w:rsidP="004E7E5E">
      <w:pPr>
        <w:pStyle w:val="ListParagraph"/>
        <w:numPr>
          <w:ilvl w:val="0"/>
          <w:numId w:val="6"/>
        </w:numPr>
      </w:pPr>
      <w:r>
        <w:t>Check-In</w:t>
      </w:r>
      <w:r w:rsidR="00C24F71">
        <w:t xml:space="preserve"> **</w:t>
      </w:r>
    </w:p>
    <w:p w14:paraId="1746EADC" w14:textId="2BE7FF9B" w:rsidR="004E7E5E" w:rsidRDefault="00DF6A38" w:rsidP="004E7E5E">
      <w:pPr>
        <w:pStyle w:val="ListParagraph"/>
        <w:numPr>
          <w:ilvl w:val="1"/>
          <w:numId w:val="6"/>
        </w:numPr>
      </w:pPr>
      <w:r>
        <w:t>User ID Entry</w:t>
      </w:r>
      <w:r w:rsidR="00C24F71">
        <w:t xml:space="preserve"> **</w:t>
      </w:r>
    </w:p>
    <w:p w14:paraId="3A15DB03" w14:textId="7E45AC0E" w:rsidR="00DF6A38" w:rsidRDefault="00DF6A38" w:rsidP="004E7E5E">
      <w:pPr>
        <w:pStyle w:val="ListParagraph"/>
        <w:numPr>
          <w:ilvl w:val="1"/>
          <w:numId w:val="6"/>
        </w:numPr>
      </w:pPr>
      <w:r>
        <w:t>Display User Details for valid ID</w:t>
      </w:r>
      <w:r w:rsidR="00C24F71">
        <w:t xml:space="preserve"> **</w:t>
      </w:r>
    </w:p>
    <w:p w14:paraId="3F7A16DC" w14:textId="51E6919E" w:rsidR="004622EC" w:rsidRDefault="00DF6A38" w:rsidP="004622EC">
      <w:pPr>
        <w:pStyle w:val="ListParagraph"/>
        <w:numPr>
          <w:ilvl w:val="1"/>
          <w:numId w:val="6"/>
        </w:numPr>
      </w:pPr>
      <w:r>
        <w:t>Cost for session</w:t>
      </w:r>
      <w:r w:rsidR="004622EC">
        <w:t xml:space="preserve"> (display if charge is due)</w:t>
      </w:r>
      <w:r w:rsidR="00C24F71">
        <w:t xml:space="preserve"> **</w:t>
      </w:r>
    </w:p>
    <w:p w14:paraId="29A09C48" w14:textId="77777777" w:rsidR="00F938F0" w:rsidRDefault="00F938F0" w:rsidP="00F938F0">
      <w:pPr>
        <w:pStyle w:val="ListParagraph"/>
        <w:ind w:left="1440"/>
      </w:pPr>
    </w:p>
    <w:p w14:paraId="590DE6BB" w14:textId="654071A4" w:rsidR="00DF6A38" w:rsidRDefault="00DF6A38" w:rsidP="00DF6A38">
      <w:pPr>
        <w:pStyle w:val="ListParagraph"/>
        <w:numPr>
          <w:ilvl w:val="0"/>
          <w:numId w:val="6"/>
        </w:numPr>
      </w:pPr>
      <w:r>
        <w:t>Time Table</w:t>
      </w:r>
      <w:r w:rsidR="00C24F71">
        <w:t xml:space="preserve"> *</w:t>
      </w:r>
    </w:p>
    <w:p w14:paraId="05598262" w14:textId="1AE561B3" w:rsidR="00DF6A38" w:rsidRDefault="004622EC" w:rsidP="00DF6A38">
      <w:pPr>
        <w:pStyle w:val="ListParagraph"/>
        <w:numPr>
          <w:ilvl w:val="1"/>
          <w:numId w:val="6"/>
        </w:numPr>
      </w:pPr>
      <w:r>
        <w:t xml:space="preserve">View time slots of </w:t>
      </w:r>
      <w:r w:rsidR="00C24F71">
        <w:t xml:space="preserve">available </w:t>
      </w:r>
      <w:r>
        <w:t>sessions.</w:t>
      </w:r>
      <w:r w:rsidR="00C24F71">
        <w:t xml:space="preserve"> *</w:t>
      </w:r>
    </w:p>
    <w:p w14:paraId="2CB403C1" w14:textId="1100BF6F" w:rsidR="00233EDA" w:rsidRDefault="00233EDA" w:rsidP="00DF6A38">
      <w:pPr>
        <w:pStyle w:val="ListParagraph"/>
        <w:numPr>
          <w:ilvl w:val="1"/>
          <w:numId w:val="6"/>
        </w:numPr>
      </w:pPr>
      <w:r>
        <w:t>View training sessions assigned **</w:t>
      </w:r>
    </w:p>
    <w:p w14:paraId="4E037046" w14:textId="032559AB" w:rsidR="004622EC" w:rsidRDefault="004622EC" w:rsidP="00DF6A38">
      <w:pPr>
        <w:pStyle w:val="ListParagraph"/>
        <w:numPr>
          <w:ilvl w:val="1"/>
          <w:numId w:val="6"/>
        </w:numPr>
      </w:pPr>
      <w:r>
        <w:t>View availability in (training) sessions.</w:t>
      </w:r>
      <w:r w:rsidR="00C24F71">
        <w:t xml:space="preserve"> ***</w:t>
      </w:r>
    </w:p>
    <w:p w14:paraId="45BFF06B" w14:textId="74547BFD" w:rsidR="004622EC" w:rsidRDefault="004311A7" w:rsidP="00DF6A38">
      <w:pPr>
        <w:pStyle w:val="ListParagraph"/>
        <w:numPr>
          <w:ilvl w:val="1"/>
          <w:numId w:val="6"/>
        </w:numPr>
      </w:pPr>
      <w:r>
        <w:t>Edit Timetable</w:t>
      </w:r>
      <w:r w:rsidR="00C24F71">
        <w:t xml:space="preserve"> ****</w:t>
      </w:r>
    </w:p>
    <w:p w14:paraId="3591E4B2" w14:textId="6CE1C24D" w:rsidR="004622EC" w:rsidRDefault="004311A7" w:rsidP="004622EC">
      <w:pPr>
        <w:pStyle w:val="ListParagraph"/>
        <w:numPr>
          <w:ilvl w:val="2"/>
          <w:numId w:val="6"/>
        </w:numPr>
      </w:pPr>
      <w:r>
        <w:t>Add / Remove Sessions</w:t>
      </w:r>
      <w:r w:rsidR="00C24F71">
        <w:t xml:space="preserve"> ****</w:t>
      </w:r>
    </w:p>
    <w:p w14:paraId="11984369" w14:textId="77777777" w:rsidR="00F938F0" w:rsidRDefault="00F938F0" w:rsidP="00F938F0">
      <w:pPr>
        <w:pStyle w:val="ListParagraph"/>
        <w:ind w:left="2160"/>
      </w:pPr>
    </w:p>
    <w:p w14:paraId="08F96AAC" w14:textId="44B49B38" w:rsidR="004622EC" w:rsidRDefault="004311A7" w:rsidP="004622EC">
      <w:pPr>
        <w:pStyle w:val="ListParagraph"/>
        <w:numPr>
          <w:ilvl w:val="0"/>
          <w:numId w:val="6"/>
        </w:numPr>
      </w:pPr>
      <w:r>
        <w:t>Session View</w:t>
      </w:r>
      <w:r w:rsidR="00CB15B6">
        <w:t xml:space="preserve"> *</w:t>
      </w:r>
    </w:p>
    <w:p w14:paraId="6733AE5A" w14:textId="5FB39C18" w:rsidR="00CB15B6" w:rsidRDefault="00CB15B6" w:rsidP="00CB15B6">
      <w:pPr>
        <w:pStyle w:val="ListParagraph"/>
        <w:numPr>
          <w:ilvl w:val="1"/>
          <w:numId w:val="6"/>
        </w:numPr>
      </w:pPr>
      <w:r>
        <w:t>Book Session *</w:t>
      </w:r>
    </w:p>
    <w:p w14:paraId="5228A37E" w14:textId="6510D8DE" w:rsidR="004622EC" w:rsidRDefault="004622EC" w:rsidP="004622EC">
      <w:pPr>
        <w:pStyle w:val="ListParagraph"/>
        <w:numPr>
          <w:ilvl w:val="1"/>
          <w:numId w:val="6"/>
        </w:numPr>
      </w:pPr>
      <w:r>
        <w:t>D</w:t>
      </w:r>
      <w:r w:rsidR="004311A7">
        <w:t>isplay session details.</w:t>
      </w:r>
      <w:r w:rsidR="000A4C1F">
        <w:t xml:space="preserve"> *</w:t>
      </w:r>
    </w:p>
    <w:p w14:paraId="4613C33F" w14:textId="533F6FE4" w:rsidR="004622EC" w:rsidRDefault="004311A7" w:rsidP="004622EC">
      <w:pPr>
        <w:pStyle w:val="ListParagraph"/>
        <w:numPr>
          <w:ilvl w:val="1"/>
          <w:numId w:val="6"/>
        </w:numPr>
      </w:pPr>
      <w:r>
        <w:t>Display Instructor assigned.</w:t>
      </w:r>
      <w:r w:rsidR="00C24F71">
        <w:t xml:space="preserve"> **</w:t>
      </w:r>
    </w:p>
    <w:p w14:paraId="261FCC47" w14:textId="43B45D70" w:rsidR="004622EC" w:rsidRDefault="004622EC" w:rsidP="004622EC">
      <w:pPr>
        <w:pStyle w:val="ListParagraph"/>
        <w:numPr>
          <w:ilvl w:val="1"/>
          <w:numId w:val="6"/>
        </w:numPr>
      </w:pPr>
      <w:r>
        <w:t xml:space="preserve">Display Users </w:t>
      </w:r>
      <w:r w:rsidR="004311A7">
        <w:t>assigned to session</w:t>
      </w:r>
      <w:r w:rsidR="00C24F71">
        <w:t xml:space="preserve"> **</w:t>
      </w:r>
    </w:p>
    <w:p w14:paraId="195ED10A" w14:textId="77777777" w:rsidR="00F938F0" w:rsidRDefault="00F938F0" w:rsidP="00F938F0">
      <w:pPr>
        <w:pStyle w:val="ListParagraph"/>
        <w:ind w:left="1440"/>
      </w:pPr>
    </w:p>
    <w:p w14:paraId="2C8154B6" w14:textId="203BA5E5" w:rsidR="004311A7" w:rsidRDefault="004311A7" w:rsidP="004311A7">
      <w:pPr>
        <w:pStyle w:val="ListParagraph"/>
        <w:numPr>
          <w:ilvl w:val="0"/>
          <w:numId w:val="6"/>
        </w:numPr>
      </w:pPr>
      <w:r>
        <w:t>User Settings</w:t>
      </w:r>
      <w:r w:rsidR="0015471B">
        <w:t xml:space="preserve"> *</w:t>
      </w:r>
    </w:p>
    <w:p w14:paraId="29726EA8" w14:textId="2B57F43F" w:rsidR="004311A7" w:rsidRDefault="004311A7" w:rsidP="004311A7">
      <w:pPr>
        <w:pStyle w:val="ListParagraph"/>
        <w:numPr>
          <w:ilvl w:val="1"/>
          <w:numId w:val="6"/>
        </w:numPr>
      </w:pPr>
      <w:r>
        <w:t>Adjust logged user’s details</w:t>
      </w:r>
      <w:r w:rsidR="0015471B">
        <w:t xml:space="preserve"> *</w:t>
      </w:r>
    </w:p>
    <w:p w14:paraId="28594E3B" w14:textId="6841D53F" w:rsidR="004311A7" w:rsidRDefault="004311A7" w:rsidP="004311A7">
      <w:pPr>
        <w:pStyle w:val="ListParagraph"/>
        <w:numPr>
          <w:ilvl w:val="2"/>
          <w:numId w:val="6"/>
        </w:numPr>
      </w:pPr>
      <w:r>
        <w:t>Change membership.</w:t>
      </w:r>
      <w:r w:rsidR="0015471B">
        <w:t xml:space="preserve"> ***</w:t>
      </w:r>
    </w:p>
    <w:p w14:paraId="65862175" w14:textId="77777777" w:rsidR="00F938F0" w:rsidRDefault="00F938F0" w:rsidP="00F938F0">
      <w:pPr>
        <w:pStyle w:val="ListParagraph"/>
        <w:ind w:left="2160"/>
      </w:pPr>
    </w:p>
    <w:p w14:paraId="1ABC9AC5" w14:textId="58E4117C" w:rsidR="004622EC" w:rsidRDefault="004622EC" w:rsidP="004622EC">
      <w:pPr>
        <w:pStyle w:val="ListParagraph"/>
        <w:numPr>
          <w:ilvl w:val="0"/>
          <w:numId w:val="6"/>
        </w:numPr>
      </w:pPr>
      <w:r>
        <w:t>Availability</w:t>
      </w:r>
      <w:r w:rsidR="0015471B">
        <w:t xml:space="preserve"> </w:t>
      </w:r>
      <w:r w:rsidR="000F1C4D">
        <w:t>***</w:t>
      </w:r>
    </w:p>
    <w:p w14:paraId="38DBB72A" w14:textId="407FAC5F" w:rsidR="004622EC" w:rsidRDefault="004622EC" w:rsidP="00C807A4">
      <w:pPr>
        <w:pStyle w:val="ListParagraph"/>
        <w:numPr>
          <w:ilvl w:val="1"/>
          <w:numId w:val="6"/>
        </w:numPr>
      </w:pPr>
      <w:r>
        <w:t xml:space="preserve">Display </w:t>
      </w:r>
      <w:r w:rsidR="004311A7">
        <w:t>Instructors</w:t>
      </w:r>
      <w:r>
        <w:t xml:space="preserve"> availability</w:t>
      </w:r>
      <w:r w:rsidR="000F1C4D">
        <w:t xml:space="preserve"> ***</w:t>
      </w:r>
    </w:p>
    <w:p w14:paraId="4D83F457" w14:textId="7D0488AE" w:rsidR="0015471B" w:rsidRDefault="004311A7" w:rsidP="0015471B">
      <w:pPr>
        <w:pStyle w:val="ListParagraph"/>
        <w:numPr>
          <w:ilvl w:val="1"/>
          <w:numId w:val="6"/>
        </w:numPr>
      </w:pPr>
      <w:r>
        <w:t>Change Instructors session</w:t>
      </w:r>
      <w:r w:rsidR="000F1C4D">
        <w:t xml:space="preserve"> ***</w:t>
      </w:r>
    </w:p>
    <w:p w14:paraId="7FF81DBE" w14:textId="77777777" w:rsidR="0015471B" w:rsidRDefault="0015471B" w:rsidP="0015471B">
      <w:pPr>
        <w:pStyle w:val="ListParagraph"/>
        <w:ind w:left="1440"/>
      </w:pPr>
    </w:p>
    <w:p w14:paraId="5DE60B27" w14:textId="6BB8D85D" w:rsidR="0015471B" w:rsidRDefault="0015471B" w:rsidP="0015471B">
      <w:pPr>
        <w:pStyle w:val="ListParagraph"/>
        <w:numPr>
          <w:ilvl w:val="0"/>
          <w:numId w:val="6"/>
        </w:numPr>
      </w:pPr>
      <w:r>
        <w:t>Admin View ****</w:t>
      </w:r>
    </w:p>
    <w:p w14:paraId="6C9A04D9" w14:textId="642295EA" w:rsidR="0015471B" w:rsidRDefault="0015471B" w:rsidP="0015471B">
      <w:pPr>
        <w:pStyle w:val="ListParagraph"/>
        <w:numPr>
          <w:ilvl w:val="1"/>
          <w:numId w:val="6"/>
        </w:numPr>
      </w:pPr>
      <w:r>
        <w:t>Add / Delete / Edit / View Employee Details</w:t>
      </w:r>
      <w:r w:rsidR="000F1C4D">
        <w:t xml:space="preserve"> ****</w:t>
      </w:r>
    </w:p>
    <w:p w14:paraId="2D515867" w14:textId="1DDE2879" w:rsidR="0015471B" w:rsidRDefault="0015471B" w:rsidP="0015471B">
      <w:pPr>
        <w:pStyle w:val="ListParagraph"/>
        <w:numPr>
          <w:ilvl w:val="1"/>
          <w:numId w:val="6"/>
        </w:numPr>
      </w:pPr>
      <w:r>
        <w:t>Add / Edit Session Prices</w:t>
      </w:r>
      <w:r w:rsidR="000F1C4D">
        <w:t xml:space="preserve"> ****</w:t>
      </w:r>
    </w:p>
    <w:p w14:paraId="1A9DC5DB" w14:textId="5A1C767A" w:rsidR="0015471B" w:rsidRDefault="0015471B" w:rsidP="0015471B">
      <w:pPr>
        <w:pStyle w:val="ListParagraph"/>
        <w:numPr>
          <w:ilvl w:val="1"/>
          <w:numId w:val="6"/>
        </w:numPr>
      </w:pPr>
      <w:r>
        <w:t>Add / Edit Session T</w:t>
      </w:r>
      <w:r w:rsidR="0056076B">
        <w:t>imes</w:t>
      </w:r>
      <w:r w:rsidR="000F1C4D">
        <w:t xml:space="preserve"> ****</w:t>
      </w:r>
    </w:p>
    <w:p w14:paraId="418120A3" w14:textId="77777777" w:rsidR="00CD6573" w:rsidRDefault="00CD6573"/>
    <w:p w14:paraId="4323E7CA" w14:textId="5F9FF70B" w:rsidR="00302096" w:rsidRDefault="00302096" w:rsidP="00302096">
      <w:r>
        <w:t>* - User Level and above</w:t>
      </w:r>
    </w:p>
    <w:p w14:paraId="01A63084" w14:textId="0CE8C4C3" w:rsidR="00302096" w:rsidRDefault="00302096" w:rsidP="00302096">
      <w:r>
        <w:t>** - Instructor Level and above</w:t>
      </w:r>
    </w:p>
    <w:p w14:paraId="16D53897" w14:textId="10FA6879" w:rsidR="00302096" w:rsidRDefault="00302096" w:rsidP="00302096">
      <w:r>
        <w:t xml:space="preserve">*** - </w:t>
      </w:r>
      <w:r w:rsidR="00A0605F">
        <w:t>Slope Instructor Level and above</w:t>
      </w:r>
    </w:p>
    <w:p w14:paraId="610ED47B" w14:textId="47E784F1" w:rsidR="00A0605F" w:rsidRDefault="007B3D95" w:rsidP="00302096">
      <w:r>
        <w:lastRenderedPageBreak/>
        <w:t>**** - Admin Level</w:t>
      </w:r>
    </w:p>
    <w:p w14:paraId="53801622" w14:textId="77777777" w:rsidR="00302096" w:rsidRDefault="00302096"/>
    <w:p w14:paraId="11CDEFF9" w14:textId="77777777" w:rsidR="00CD6573" w:rsidRPr="00CF5C4F" w:rsidRDefault="00CD6573">
      <w:pPr>
        <w:rPr>
          <w:b/>
          <w:u w:val="single"/>
        </w:rPr>
      </w:pPr>
      <w:r w:rsidRPr="00CF5C4F">
        <w:rPr>
          <w:b/>
          <w:u w:val="single"/>
        </w:rPr>
        <w:t>System Roles</w:t>
      </w:r>
    </w:p>
    <w:p w14:paraId="247BE65F" w14:textId="77777777" w:rsidR="00CD6573" w:rsidRDefault="00CD6573" w:rsidP="00CD6573">
      <w:pPr>
        <w:pStyle w:val="ListParagraph"/>
        <w:numPr>
          <w:ilvl w:val="0"/>
          <w:numId w:val="1"/>
        </w:numPr>
      </w:pPr>
      <w:r>
        <w:t>Manager</w:t>
      </w:r>
    </w:p>
    <w:p w14:paraId="404185DB" w14:textId="77777777" w:rsidR="00CD6573" w:rsidRDefault="00CD6573" w:rsidP="00CD6573">
      <w:pPr>
        <w:pStyle w:val="ListParagraph"/>
        <w:numPr>
          <w:ilvl w:val="1"/>
          <w:numId w:val="1"/>
        </w:numPr>
      </w:pPr>
      <w:r>
        <w:t>Manage sessions (add, delete)</w:t>
      </w:r>
    </w:p>
    <w:p w14:paraId="03603C4E" w14:textId="1DF62E77" w:rsidR="004311A7" w:rsidRDefault="004311A7" w:rsidP="004311A7">
      <w:pPr>
        <w:pStyle w:val="ListParagraph"/>
        <w:numPr>
          <w:ilvl w:val="2"/>
          <w:numId w:val="1"/>
        </w:numPr>
      </w:pPr>
      <w:r>
        <w:t>Update number of people assigned to a session (no. of bookings)</w:t>
      </w:r>
    </w:p>
    <w:p w14:paraId="744F620A" w14:textId="7C41CCF1" w:rsidR="004311A7" w:rsidRDefault="00CD6573" w:rsidP="004311A7">
      <w:pPr>
        <w:pStyle w:val="ListParagraph"/>
        <w:numPr>
          <w:ilvl w:val="1"/>
          <w:numId w:val="1"/>
        </w:numPr>
      </w:pPr>
      <w:r>
        <w:t>Manage employees (add, delete, edit)</w:t>
      </w:r>
    </w:p>
    <w:p w14:paraId="0512933B" w14:textId="77777777" w:rsidR="00F938F0" w:rsidRDefault="00F938F0" w:rsidP="00F938F0">
      <w:pPr>
        <w:pStyle w:val="ListParagraph"/>
        <w:ind w:left="1440"/>
      </w:pPr>
    </w:p>
    <w:p w14:paraId="4EE8B00A" w14:textId="77777777" w:rsidR="00CD6573" w:rsidRDefault="00CD6573" w:rsidP="00CD6573">
      <w:pPr>
        <w:pStyle w:val="ListParagraph"/>
        <w:numPr>
          <w:ilvl w:val="0"/>
          <w:numId w:val="1"/>
        </w:numPr>
      </w:pPr>
      <w:r>
        <w:t>Instructor</w:t>
      </w:r>
    </w:p>
    <w:p w14:paraId="4FB63ED5" w14:textId="4322E4E5" w:rsidR="00CD6573" w:rsidRDefault="00233EDA" w:rsidP="00CD6573">
      <w:pPr>
        <w:pStyle w:val="ListParagraph"/>
        <w:numPr>
          <w:ilvl w:val="1"/>
          <w:numId w:val="1"/>
        </w:numPr>
      </w:pPr>
      <w:r>
        <w:t>View check-in (check in users)</w:t>
      </w:r>
    </w:p>
    <w:p w14:paraId="1D954AFF" w14:textId="77777777" w:rsidR="00CD6573" w:rsidRDefault="00CD6573" w:rsidP="00CD6573">
      <w:pPr>
        <w:pStyle w:val="ListParagraph"/>
        <w:numPr>
          <w:ilvl w:val="1"/>
          <w:numId w:val="1"/>
        </w:numPr>
      </w:pPr>
      <w:r>
        <w:t>User Details in session</w:t>
      </w:r>
    </w:p>
    <w:p w14:paraId="036AD568" w14:textId="77777777" w:rsidR="00CD6573" w:rsidRDefault="00CD6573" w:rsidP="00CD6573">
      <w:pPr>
        <w:pStyle w:val="ListParagraph"/>
        <w:numPr>
          <w:ilvl w:val="1"/>
          <w:numId w:val="1"/>
        </w:numPr>
      </w:pPr>
      <w:r>
        <w:t>Sessions they are assigned</w:t>
      </w:r>
    </w:p>
    <w:p w14:paraId="34A7022B" w14:textId="77777777" w:rsidR="00F938F0" w:rsidRDefault="00F938F0" w:rsidP="00F938F0">
      <w:pPr>
        <w:pStyle w:val="ListParagraph"/>
        <w:ind w:left="1440"/>
      </w:pPr>
    </w:p>
    <w:p w14:paraId="3489B62C" w14:textId="77777777" w:rsidR="00CD6573" w:rsidRDefault="00CD6573" w:rsidP="00CD6573">
      <w:pPr>
        <w:pStyle w:val="ListParagraph"/>
        <w:numPr>
          <w:ilvl w:val="0"/>
          <w:numId w:val="1"/>
        </w:numPr>
      </w:pPr>
      <w:r>
        <w:t>Slope Operator</w:t>
      </w:r>
    </w:p>
    <w:p w14:paraId="0A9E3B22" w14:textId="556089FC" w:rsidR="000B2482" w:rsidRDefault="000B2482" w:rsidP="000B2482">
      <w:pPr>
        <w:pStyle w:val="ListParagraph"/>
        <w:numPr>
          <w:ilvl w:val="1"/>
          <w:numId w:val="1"/>
        </w:numPr>
      </w:pPr>
      <w:r>
        <w:t>Register Users / Change Details</w:t>
      </w:r>
    </w:p>
    <w:p w14:paraId="0797B950" w14:textId="77777777" w:rsidR="00CD6573" w:rsidRDefault="00CD6573" w:rsidP="00CD6573">
      <w:pPr>
        <w:pStyle w:val="ListParagraph"/>
        <w:numPr>
          <w:ilvl w:val="1"/>
          <w:numId w:val="1"/>
        </w:numPr>
      </w:pPr>
      <w:r>
        <w:t xml:space="preserve">Book Sessions and Details under user verification (i.e. </w:t>
      </w:r>
      <w:proofErr w:type="spellStart"/>
      <w:r>
        <w:t>D.o.B</w:t>
      </w:r>
      <w:proofErr w:type="spellEnd"/>
      <w:r>
        <w:t>, ID Number, etc.)</w:t>
      </w:r>
    </w:p>
    <w:p w14:paraId="71084416" w14:textId="77777777" w:rsidR="00F938F0" w:rsidRDefault="00F938F0" w:rsidP="00F938F0">
      <w:pPr>
        <w:pStyle w:val="ListParagraph"/>
        <w:ind w:left="1440"/>
      </w:pPr>
    </w:p>
    <w:p w14:paraId="62ACEF21" w14:textId="77777777" w:rsidR="00CD6573" w:rsidRDefault="00CD6573" w:rsidP="00CD6573">
      <w:pPr>
        <w:pStyle w:val="ListParagraph"/>
        <w:numPr>
          <w:ilvl w:val="0"/>
          <w:numId w:val="1"/>
        </w:numPr>
      </w:pPr>
      <w:r>
        <w:t>User</w:t>
      </w:r>
    </w:p>
    <w:p w14:paraId="1F5EA041" w14:textId="77777777" w:rsidR="00CD6573" w:rsidRDefault="00CD6573" w:rsidP="00CD6573">
      <w:pPr>
        <w:pStyle w:val="ListParagraph"/>
        <w:numPr>
          <w:ilvl w:val="1"/>
          <w:numId w:val="1"/>
        </w:numPr>
      </w:pPr>
      <w:r>
        <w:t>View and edit their details.</w:t>
      </w:r>
    </w:p>
    <w:p w14:paraId="0C369A3C" w14:textId="77777777" w:rsidR="00CD6573" w:rsidRDefault="00CD6573" w:rsidP="00CD6573">
      <w:pPr>
        <w:pStyle w:val="ListParagraph"/>
        <w:numPr>
          <w:ilvl w:val="1"/>
          <w:numId w:val="1"/>
        </w:numPr>
      </w:pPr>
      <w:r>
        <w:t>Book sessions (see available sessions).</w:t>
      </w:r>
    </w:p>
    <w:p w14:paraId="45FD6E82" w14:textId="77777777" w:rsidR="00B86D3A" w:rsidRDefault="00B86D3A" w:rsidP="00B86D3A">
      <w:pPr>
        <w:pStyle w:val="ListParagraph"/>
        <w:ind w:left="1440"/>
      </w:pPr>
    </w:p>
    <w:p w14:paraId="25C7A140" w14:textId="77777777" w:rsidR="00CD6573" w:rsidRDefault="00CD6573" w:rsidP="00CD6573">
      <w:pPr>
        <w:pStyle w:val="ListParagraph"/>
        <w:numPr>
          <w:ilvl w:val="0"/>
          <w:numId w:val="1"/>
        </w:numPr>
      </w:pPr>
      <w:r>
        <w:t>Registr</w:t>
      </w:r>
      <w:r w:rsidR="00AC262B">
        <w:t>ation</w:t>
      </w:r>
    </w:p>
    <w:p w14:paraId="7681E997" w14:textId="525CAB77" w:rsidR="00AC262B" w:rsidRDefault="00AC262B" w:rsidP="00AC262B">
      <w:pPr>
        <w:pStyle w:val="ListParagraph"/>
        <w:numPr>
          <w:ilvl w:val="1"/>
          <w:numId w:val="1"/>
        </w:numPr>
      </w:pPr>
      <w:r>
        <w:t>Assigned as ‘novice’</w:t>
      </w:r>
      <w:r w:rsidR="000A4C1F">
        <w:t xml:space="preserve"> (after first session)</w:t>
      </w:r>
      <w:r>
        <w:t>.</w:t>
      </w:r>
    </w:p>
    <w:p w14:paraId="70EB41C9" w14:textId="77777777" w:rsidR="00AC262B" w:rsidRDefault="00AC262B" w:rsidP="00AC262B">
      <w:pPr>
        <w:pStyle w:val="ListParagraph"/>
        <w:numPr>
          <w:ilvl w:val="1"/>
          <w:numId w:val="1"/>
        </w:numPr>
      </w:pPr>
      <w:r>
        <w:t>Advertise instructor on first booking.</w:t>
      </w:r>
    </w:p>
    <w:p w14:paraId="0C47A6A5" w14:textId="77777777" w:rsidR="00AC262B" w:rsidRDefault="00AC262B" w:rsidP="00AC262B">
      <w:pPr>
        <w:pStyle w:val="ListParagraph"/>
        <w:numPr>
          <w:ilvl w:val="1"/>
          <w:numId w:val="1"/>
        </w:numPr>
      </w:pPr>
      <w:r>
        <w:t>Advertise basic membership.</w:t>
      </w:r>
    </w:p>
    <w:p w14:paraId="33D0CDB3" w14:textId="77777777" w:rsidR="00AC262B" w:rsidRDefault="00AC262B" w:rsidP="00AC262B"/>
    <w:p w14:paraId="6C7029FC" w14:textId="77777777" w:rsidR="00AC262B" w:rsidRPr="00CF5C4F" w:rsidRDefault="00AC262B" w:rsidP="00AC262B">
      <w:pPr>
        <w:rPr>
          <w:b/>
          <w:u w:val="single"/>
        </w:rPr>
      </w:pPr>
      <w:r w:rsidRPr="00CF5C4F">
        <w:rPr>
          <w:b/>
          <w:u w:val="single"/>
        </w:rPr>
        <w:t>Data Stored</w:t>
      </w:r>
    </w:p>
    <w:p w14:paraId="2607A036" w14:textId="77777777" w:rsidR="00AC262B" w:rsidRDefault="00AC262B" w:rsidP="00AC262B">
      <w:pPr>
        <w:pStyle w:val="ListParagraph"/>
        <w:numPr>
          <w:ilvl w:val="0"/>
          <w:numId w:val="2"/>
        </w:numPr>
      </w:pPr>
      <w:r>
        <w:t>User Information</w:t>
      </w:r>
    </w:p>
    <w:p w14:paraId="0D99EE3E" w14:textId="551ADDA3" w:rsidR="00AC262B" w:rsidRDefault="00977BE6" w:rsidP="00AC262B">
      <w:pPr>
        <w:pStyle w:val="ListParagraph"/>
        <w:numPr>
          <w:ilvl w:val="1"/>
          <w:numId w:val="2"/>
        </w:numPr>
      </w:pPr>
      <w:r>
        <w:t>Membership No.</w:t>
      </w:r>
    </w:p>
    <w:p w14:paraId="655583F5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First Name</w:t>
      </w:r>
    </w:p>
    <w:p w14:paraId="1CB43A21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Surname</w:t>
      </w:r>
    </w:p>
    <w:p w14:paraId="4926BB96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Date of Birth (</w:t>
      </w:r>
      <w:proofErr w:type="spellStart"/>
      <w:r>
        <w:t>D.o.B</w:t>
      </w:r>
      <w:proofErr w:type="spellEnd"/>
      <w:r>
        <w:t>)</w:t>
      </w:r>
    </w:p>
    <w:p w14:paraId="6DF73AC9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Address</w:t>
      </w:r>
    </w:p>
    <w:p w14:paraId="4097344B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Telephone</w:t>
      </w:r>
    </w:p>
    <w:p w14:paraId="03BE0415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Email</w:t>
      </w:r>
      <w:bookmarkStart w:id="0" w:name="_GoBack"/>
      <w:bookmarkEnd w:id="0"/>
    </w:p>
    <w:p w14:paraId="2BAF3D26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Membership Status</w:t>
      </w:r>
    </w:p>
    <w:p w14:paraId="7CC99206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Total No. Sessions</w:t>
      </w:r>
    </w:p>
    <w:p w14:paraId="5BF3EB5C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Current Session</w:t>
      </w:r>
    </w:p>
    <w:p w14:paraId="4747D29B" w14:textId="7939F4BD" w:rsidR="00977BE6" w:rsidRDefault="00AC262B" w:rsidP="00977BE6">
      <w:pPr>
        <w:pStyle w:val="ListParagraph"/>
        <w:numPr>
          <w:ilvl w:val="1"/>
          <w:numId w:val="2"/>
        </w:numPr>
      </w:pPr>
      <w:r>
        <w:t>Previous Sessions</w:t>
      </w:r>
    </w:p>
    <w:p w14:paraId="65BE6184" w14:textId="77777777" w:rsidR="00F938F0" w:rsidRDefault="00F938F0" w:rsidP="00F938F0">
      <w:pPr>
        <w:pStyle w:val="ListParagraph"/>
        <w:ind w:left="1440"/>
      </w:pPr>
    </w:p>
    <w:p w14:paraId="0784ED26" w14:textId="77777777" w:rsidR="00AC262B" w:rsidRDefault="00AC262B" w:rsidP="00AC262B">
      <w:pPr>
        <w:pStyle w:val="ListParagraph"/>
        <w:numPr>
          <w:ilvl w:val="0"/>
          <w:numId w:val="2"/>
        </w:numPr>
      </w:pPr>
      <w:r>
        <w:t>Employee Information</w:t>
      </w:r>
    </w:p>
    <w:p w14:paraId="118A7FEF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Employee ID</w:t>
      </w:r>
    </w:p>
    <w:p w14:paraId="095A9EFD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First Name</w:t>
      </w:r>
    </w:p>
    <w:p w14:paraId="7491F4FF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Surname</w:t>
      </w:r>
    </w:p>
    <w:p w14:paraId="1E70D778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Date of Birth (</w:t>
      </w:r>
      <w:proofErr w:type="spellStart"/>
      <w:r>
        <w:t>D.o.B</w:t>
      </w:r>
      <w:proofErr w:type="spellEnd"/>
      <w:r>
        <w:t>)</w:t>
      </w:r>
    </w:p>
    <w:p w14:paraId="6A06E1BF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Address</w:t>
      </w:r>
    </w:p>
    <w:p w14:paraId="250F3D59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Telephone</w:t>
      </w:r>
    </w:p>
    <w:p w14:paraId="54B13475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lastRenderedPageBreak/>
        <w:t>Email</w:t>
      </w:r>
    </w:p>
    <w:p w14:paraId="2D363E07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Employee Role – [Manager, Slope Operator, Instructor]</w:t>
      </w:r>
    </w:p>
    <w:p w14:paraId="53AFE0E4" w14:textId="77777777" w:rsidR="00F938F0" w:rsidRDefault="00F938F0" w:rsidP="00F938F0">
      <w:pPr>
        <w:pStyle w:val="ListParagraph"/>
        <w:ind w:left="1440"/>
      </w:pPr>
    </w:p>
    <w:p w14:paraId="14F65E00" w14:textId="77777777" w:rsidR="00AC262B" w:rsidRDefault="00AC262B" w:rsidP="00AC262B">
      <w:pPr>
        <w:pStyle w:val="ListParagraph"/>
        <w:numPr>
          <w:ilvl w:val="0"/>
          <w:numId w:val="2"/>
        </w:numPr>
      </w:pPr>
      <w:r>
        <w:t>Session Information</w:t>
      </w:r>
    </w:p>
    <w:p w14:paraId="64BCC144" w14:textId="71E0B9C1" w:rsidR="00233EDA" w:rsidRDefault="00233EDA" w:rsidP="00233EDA">
      <w:pPr>
        <w:pStyle w:val="ListParagraph"/>
        <w:numPr>
          <w:ilvl w:val="1"/>
          <w:numId w:val="2"/>
        </w:numPr>
      </w:pPr>
      <w:r>
        <w:t>Session Type – [Training, General]</w:t>
      </w:r>
    </w:p>
    <w:p w14:paraId="4A80D61B" w14:textId="77777777" w:rsidR="00631CDA" w:rsidRDefault="00631CDA" w:rsidP="00AC262B">
      <w:pPr>
        <w:pStyle w:val="ListParagraph"/>
        <w:numPr>
          <w:ilvl w:val="1"/>
          <w:numId w:val="2"/>
        </w:numPr>
      </w:pPr>
      <w:r>
        <w:t>Time of Session</w:t>
      </w:r>
    </w:p>
    <w:p w14:paraId="4BA294D0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Instructor assigned</w:t>
      </w:r>
    </w:p>
    <w:p w14:paraId="5F2ECE07" w14:textId="3966F91D" w:rsidR="00DF6A38" w:rsidRDefault="00AC262B" w:rsidP="00DF6A38">
      <w:pPr>
        <w:pStyle w:val="ListParagraph"/>
        <w:numPr>
          <w:ilvl w:val="1"/>
          <w:numId w:val="2"/>
        </w:numPr>
      </w:pPr>
      <w:r>
        <w:t>No. of Users in session.</w:t>
      </w:r>
    </w:p>
    <w:p w14:paraId="57BCB1DB" w14:textId="77777777" w:rsidR="00AC262B" w:rsidRDefault="00AC262B" w:rsidP="00AC262B"/>
    <w:p w14:paraId="7D0015B1" w14:textId="77777777" w:rsidR="00CF5C4F" w:rsidRDefault="00CF5C4F" w:rsidP="00CD6573">
      <w:pPr>
        <w:rPr>
          <w:b/>
          <w:u w:val="single"/>
        </w:rPr>
      </w:pPr>
      <w:r w:rsidRPr="00CF5C4F">
        <w:rPr>
          <w:b/>
          <w:u w:val="single"/>
        </w:rPr>
        <w:t>Prices</w:t>
      </w:r>
    </w:p>
    <w:p w14:paraId="074D202A" w14:textId="329C6D82" w:rsidR="00D21501" w:rsidRPr="004E7E5E" w:rsidRDefault="00D21501" w:rsidP="00CD6573">
      <w:pPr>
        <w:rPr>
          <w:b/>
          <w:u w:val="single"/>
        </w:rPr>
      </w:pPr>
      <w:r w:rsidRPr="004E7E5E">
        <w:rPr>
          <w:b/>
          <w:u w:val="single"/>
        </w:rPr>
        <w:t>General Slopes</w:t>
      </w:r>
      <w:r w:rsidR="004E7E5E">
        <w:rPr>
          <w:b/>
          <w:u w:val="single"/>
        </w:rPr>
        <w:t xml:space="preserve"> (without Instructor)</w:t>
      </w:r>
    </w:p>
    <w:p w14:paraId="34D79E49" w14:textId="77777777" w:rsidR="00CF5C4F" w:rsidRDefault="00CF5C4F" w:rsidP="00D21501">
      <w:pPr>
        <w:pStyle w:val="ListParagraph"/>
        <w:numPr>
          <w:ilvl w:val="0"/>
          <w:numId w:val="4"/>
        </w:numPr>
      </w:pPr>
      <w:r>
        <w:t xml:space="preserve">None </w:t>
      </w:r>
      <w:r>
        <w:sym w:font="Wingdings" w:char="F0E0"/>
      </w:r>
      <w:r>
        <w:t xml:space="preserve"> £15</w:t>
      </w:r>
    </w:p>
    <w:p w14:paraId="4EE024BE" w14:textId="77777777" w:rsidR="00CF5C4F" w:rsidRDefault="00CF5C4F" w:rsidP="00D21501">
      <w:pPr>
        <w:pStyle w:val="ListParagraph"/>
        <w:numPr>
          <w:ilvl w:val="0"/>
          <w:numId w:val="4"/>
        </w:numPr>
      </w:pPr>
      <w:r>
        <w:t xml:space="preserve">Basic </w:t>
      </w:r>
      <w:r>
        <w:sym w:font="Wingdings" w:char="F0E0"/>
      </w:r>
      <w:r>
        <w:t xml:space="preserve"> £15</w:t>
      </w:r>
    </w:p>
    <w:p w14:paraId="07EE7F25" w14:textId="77777777" w:rsidR="00CF5C4F" w:rsidRDefault="00CF5C4F" w:rsidP="00D21501">
      <w:pPr>
        <w:pStyle w:val="ListParagraph"/>
        <w:numPr>
          <w:ilvl w:val="0"/>
          <w:numId w:val="4"/>
        </w:numPr>
      </w:pPr>
      <w:r>
        <w:t xml:space="preserve">Loyalty </w:t>
      </w:r>
      <w:r>
        <w:sym w:font="Wingdings" w:char="F0E0"/>
      </w:r>
      <w:r>
        <w:t xml:space="preserve"> </w:t>
      </w:r>
      <w:r w:rsidR="00D21501">
        <w:t>£7.50</w:t>
      </w:r>
    </w:p>
    <w:p w14:paraId="17ADF86B" w14:textId="77777777" w:rsidR="00317AD9" w:rsidRDefault="00317AD9" w:rsidP="00317AD9">
      <w:pPr>
        <w:pStyle w:val="ListParagraph"/>
      </w:pPr>
    </w:p>
    <w:p w14:paraId="32F57DF8" w14:textId="3621D172" w:rsidR="00D21501" w:rsidRPr="00D21501" w:rsidRDefault="00D21501" w:rsidP="00CD6573">
      <w:pPr>
        <w:rPr>
          <w:b/>
          <w:u w:val="single"/>
        </w:rPr>
      </w:pPr>
      <w:r w:rsidRPr="00D21501">
        <w:rPr>
          <w:b/>
          <w:u w:val="single"/>
        </w:rPr>
        <w:t>Training – Groups of 6</w:t>
      </w:r>
      <w:r w:rsidR="004E7E5E">
        <w:rPr>
          <w:b/>
          <w:u w:val="single"/>
        </w:rPr>
        <w:t xml:space="preserve"> (with Instructor)</w:t>
      </w:r>
    </w:p>
    <w:p w14:paraId="0EEE679E" w14:textId="77777777" w:rsidR="00D21501" w:rsidRDefault="00D21501" w:rsidP="00D21501">
      <w:pPr>
        <w:pStyle w:val="ListParagraph"/>
        <w:numPr>
          <w:ilvl w:val="0"/>
          <w:numId w:val="3"/>
        </w:numPr>
      </w:pPr>
      <w:r>
        <w:t xml:space="preserve">None </w:t>
      </w:r>
      <w:r>
        <w:sym w:font="Wingdings" w:char="F0E0"/>
      </w:r>
      <w:r>
        <w:t xml:space="preserve"> N/A</w:t>
      </w:r>
    </w:p>
    <w:p w14:paraId="6B09C7AD" w14:textId="77777777" w:rsidR="00D21501" w:rsidRDefault="00D21501" w:rsidP="00D21501">
      <w:pPr>
        <w:pStyle w:val="ListParagraph"/>
        <w:numPr>
          <w:ilvl w:val="0"/>
          <w:numId w:val="3"/>
        </w:numPr>
      </w:pPr>
      <w:r>
        <w:t xml:space="preserve">Basic </w:t>
      </w:r>
      <w:r>
        <w:sym w:font="Wingdings" w:char="F0E0"/>
      </w:r>
      <w:r>
        <w:t xml:space="preserve"> £32</w:t>
      </w:r>
    </w:p>
    <w:p w14:paraId="713E2949" w14:textId="77777777" w:rsidR="00D21501" w:rsidRDefault="00D21501" w:rsidP="00D21501">
      <w:pPr>
        <w:pStyle w:val="ListParagraph"/>
        <w:numPr>
          <w:ilvl w:val="0"/>
          <w:numId w:val="3"/>
        </w:numPr>
      </w:pPr>
      <w:r>
        <w:t xml:space="preserve">Loyalty </w:t>
      </w:r>
      <w:r>
        <w:sym w:font="Wingdings" w:char="F0E0"/>
      </w:r>
      <w:r>
        <w:t xml:space="preserve"> £24</w:t>
      </w:r>
    </w:p>
    <w:p w14:paraId="78C2D605" w14:textId="77777777" w:rsidR="00D21501" w:rsidRDefault="00D21501" w:rsidP="00CD6573"/>
    <w:p w14:paraId="65996B6F" w14:textId="4DAAF4B4" w:rsidR="00D21501" w:rsidRDefault="00D21501" w:rsidP="00CD6573">
      <w:r w:rsidRPr="00D21501">
        <w:rPr>
          <w:b/>
        </w:rPr>
        <w:t>Membership</w:t>
      </w:r>
      <w:r>
        <w:t xml:space="preserve"> </w:t>
      </w:r>
      <w:r>
        <w:sym w:font="Wingdings" w:char="F0E0"/>
      </w:r>
      <w:r>
        <w:t xml:space="preserve"> Basic to Loyalty (</w:t>
      </w:r>
      <w:r w:rsidR="003227E2">
        <w:t xml:space="preserve">advertised </w:t>
      </w:r>
      <w:r>
        <w:t>after 10 sessions)</w:t>
      </w:r>
    </w:p>
    <w:p w14:paraId="37E97AC9" w14:textId="75A415D1" w:rsidR="00D21501" w:rsidRDefault="00D21501" w:rsidP="00D21501">
      <w:pPr>
        <w:pStyle w:val="ListParagraph"/>
        <w:numPr>
          <w:ilvl w:val="0"/>
          <w:numId w:val="5"/>
        </w:numPr>
      </w:pPr>
      <w:r>
        <w:t>£80</w:t>
      </w:r>
    </w:p>
    <w:p w14:paraId="1318514E" w14:textId="77777777" w:rsidR="00D21501" w:rsidRDefault="00D21501" w:rsidP="00D21501"/>
    <w:p w14:paraId="26F3E079" w14:textId="1F9922AE" w:rsidR="00D21501" w:rsidRPr="00D21501" w:rsidRDefault="00033846" w:rsidP="00D21501">
      <w:pPr>
        <w:rPr>
          <w:b/>
          <w:u w:val="single"/>
        </w:rPr>
      </w:pPr>
      <w:r>
        <w:rPr>
          <w:b/>
          <w:u w:val="single"/>
        </w:rPr>
        <w:t>Conditions</w:t>
      </w:r>
    </w:p>
    <w:p w14:paraId="326D320C" w14:textId="55431F37" w:rsidR="004311A7" w:rsidRDefault="004311A7" w:rsidP="00D21501">
      <w:pPr>
        <w:pStyle w:val="ListParagraph"/>
        <w:numPr>
          <w:ilvl w:val="0"/>
          <w:numId w:val="5"/>
        </w:numPr>
      </w:pPr>
      <w:r>
        <w:t>All bookings are made through slope instructor</w:t>
      </w:r>
      <w:r w:rsidR="00233EDA">
        <w:t xml:space="preserve"> (can be changed)</w:t>
      </w:r>
      <w:r>
        <w:t>.</w:t>
      </w:r>
    </w:p>
    <w:p w14:paraId="1EF63689" w14:textId="2D6AC68A" w:rsidR="004311A7" w:rsidRDefault="004311A7" w:rsidP="004311A7">
      <w:pPr>
        <w:pStyle w:val="ListParagraph"/>
        <w:numPr>
          <w:ilvl w:val="0"/>
          <w:numId w:val="5"/>
        </w:numPr>
      </w:pPr>
      <w:r>
        <w:t>User should only be able to change their details, see if sessions are available, and see previous sessions that they have been booked under.</w:t>
      </w:r>
    </w:p>
    <w:sectPr w:rsidR="004311A7" w:rsidSect="002C6D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2016F"/>
    <w:multiLevelType w:val="hybridMultilevel"/>
    <w:tmpl w:val="C262B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20852"/>
    <w:multiLevelType w:val="hybridMultilevel"/>
    <w:tmpl w:val="DCB49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10271"/>
    <w:multiLevelType w:val="hybridMultilevel"/>
    <w:tmpl w:val="93EAF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A0F2E"/>
    <w:multiLevelType w:val="hybridMultilevel"/>
    <w:tmpl w:val="BFE2D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A4242"/>
    <w:multiLevelType w:val="hybridMultilevel"/>
    <w:tmpl w:val="7BDAF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E7D8F"/>
    <w:multiLevelType w:val="hybridMultilevel"/>
    <w:tmpl w:val="30E4E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73"/>
    <w:rsid w:val="00033846"/>
    <w:rsid w:val="000A4C1F"/>
    <w:rsid w:val="000B2482"/>
    <w:rsid w:val="000F1C4D"/>
    <w:rsid w:val="0015471B"/>
    <w:rsid w:val="00227A3F"/>
    <w:rsid w:val="00233EDA"/>
    <w:rsid w:val="002A6DD3"/>
    <w:rsid w:val="002C6DE3"/>
    <w:rsid w:val="00302096"/>
    <w:rsid w:val="00317AD9"/>
    <w:rsid w:val="003227E2"/>
    <w:rsid w:val="003472DD"/>
    <w:rsid w:val="003C7035"/>
    <w:rsid w:val="004311A7"/>
    <w:rsid w:val="004622EC"/>
    <w:rsid w:val="004E7E5E"/>
    <w:rsid w:val="00552D29"/>
    <w:rsid w:val="0056076B"/>
    <w:rsid w:val="00631CDA"/>
    <w:rsid w:val="006E50A8"/>
    <w:rsid w:val="007B3D95"/>
    <w:rsid w:val="00901850"/>
    <w:rsid w:val="00977BE6"/>
    <w:rsid w:val="009E153C"/>
    <w:rsid w:val="00A0605F"/>
    <w:rsid w:val="00AC262B"/>
    <w:rsid w:val="00B86D3A"/>
    <w:rsid w:val="00C24F71"/>
    <w:rsid w:val="00C807A4"/>
    <w:rsid w:val="00CB15B6"/>
    <w:rsid w:val="00CD6573"/>
    <w:rsid w:val="00CF5C4F"/>
    <w:rsid w:val="00D21501"/>
    <w:rsid w:val="00DF6A38"/>
    <w:rsid w:val="00E07477"/>
    <w:rsid w:val="00E36E76"/>
    <w:rsid w:val="00EA0D5B"/>
    <w:rsid w:val="00F9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54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C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5C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95EA75B2.dotm</Template>
  <TotalTime>0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Read</dc:creator>
  <cp:keywords/>
  <dc:description/>
  <cp:lastModifiedBy>Euan Campbell</cp:lastModifiedBy>
  <cp:revision>2</cp:revision>
  <dcterms:created xsi:type="dcterms:W3CDTF">2017-02-08T11:11:00Z</dcterms:created>
  <dcterms:modified xsi:type="dcterms:W3CDTF">2017-02-08T11:11:00Z</dcterms:modified>
</cp:coreProperties>
</file>