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3986"/>
        <w:gridCol w:w="2960"/>
      </w:tblGrid>
      <w:tr w:rsidR="008C4161" w:rsidTr="008C4161">
        <w:tc>
          <w:tcPr>
            <w:tcW w:w="1384" w:type="dxa"/>
          </w:tcPr>
          <w:p w:rsidR="008C4161" w:rsidRPr="008C4161" w:rsidRDefault="008C4161">
            <w:pPr>
              <w:rPr>
                <w:b/>
              </w:rPr>
            </w:pPr>
            <w:r w:rsidRPr="008C4161">
              <w:rPr>
                <w:b/>
              </w:rPr>
              <w:t>Task No.</w:t>
            </w:r>
          </w:p>
        </w:tc>
        <w:tc>
          <w:tcPr>
            <w:tcW w:w="4111" w:type="dxa"/>
          </w:tcPr>
          <w:p w:rsidR="008C4161" w:rsidRPr="008C4161" w:rsidRDefault="008C4161">
            <w:pPr>
              <w:rPr>
                <w:b/>
              </w:rPr>
            </w:pPr>
            <w:r w:rsidRPr="008C4161">
              <w:rPr>
                <w:b/>
              </w:rPr>
              <w:t>Task to Complete</w:t>
            </w:r>
          </w:p>
        </w:tc>
        <w:tc>
          <w:tcPr>
            <w:tcW w:w="3027" w:type="dxa"/>
          </w:tcPr>
          <w:p w:rsidR="008C4161" w:rsidRPr="008C4161" w:rsidRDefault="008C4161">
            <w:pPr>
              <w:rPr>
                <w:b/>
              </w:rPr>
            </w:pPr>
            <w:r w:rsidRPr="008C4161">
              <w:rPr>
                <w:b/>
              </w:rPr>
              <w:t>Programming Requirements</w:t>
            </w:r>
          </w:p>
        </w:tc>
      </w:tr>
      <w:tr w:rsidR="008C4161" w:rsidTr="008C4161">
        <w:tc>
          <w:tcPr>
            <w:tcW w:w="1384" w:type="dxa"/>
          </w:tcPr>
          <w:p w:rsidR="008C4161" w:rsidRPr="008C4161" w:rsidRDefault="008C4161">
            <w:pPr>
              <w:rPr>
                <w:b/>
              </w:rPr>
            </w:pPr>
            <w:r w:rsidRPr="008C4161">
              <w:rPr>
                <w:b/>
              </w:rPr>
              <w:t>1.00</w:t>
            </w:r>
          </w:p>
        </w:tc>
        <w:tc>
          <w:tcPr>
            <w:tcW w:w="4111" w:type="dxa"/>
          </w:tcPr>
          <w:p w:rsidR="008C4161" w:rsidRDefault="008C4161">
            <w:r>
              <w:t>User can log in to their private account. See ‘Timetable’ section for post-login screen.</w:t>
            </w:r>
          </w:p>
        </w:tc>
        <w:tc>
          <w:tcPr>
            <w:tcW w:w="3027" w:type="dxa"/>
          </w:tcPr>
          <w:p w:rsidR="008C4161" w:rsidRDefault="008C4161"/>
        </w:tc>
      </w:tr>
      <w:tr w:rsidR="008C4161" w:rsidTr="008C4161">
        <w:tc>
          <w:tcPr>
            <w:tcW w:w="1384" w:type="dxa"/>
          </w:tcPr>
          <w:p w:rsidR="008C4161" w:rsidRPr="008C4161" w:rsidRDefault="008C4161">
            <w:pPr>
              <w:rPr>
                <w:b/>
              </w:rPr>
            </w:pPr>
            <w:r w:rsidRPr="008C4161">
              <w:rPr>
                <w:b/>
              </w:rPr>
              <w:t>1.01</w:t>
            </w:r>
          </w:p>
        </w:tc>
        <w:tc>
          <w:tcPr>
            <w:tcW w:w="4111" w:type="dxa"/>
          </w:tcPr>
          <w:p w:rsidR="008C4161" w:rsidRDefault="008C4161">
            <w:r>
              <w:t>Membership number entered to uniquely identify the user.</w:t>
            </w:r>
          </w:p>
        </w:tc>
        <w:tc>
          <w:tcPr>
            <w:tcW w:w="3027" w:type="dxa"/>
          </w:tcPr>
          <w:p w:rsidR="008C4161" w:rsidRDefault="008C4161"/>
        </w:tc>
      </w:tr>
      <w:tr w:rsidR="008C4161" w:rsidTr="008C4161">
        <w:tc>
          <w:tcPr>
            <w:tcW w:w="1384" w:type="dxa"/>
          </w:tcPr>
          <w:p w:rsidR="008C4161" w:rsidRPr="008C4161" w:rsidRDefault="008C4161">
            <w:pPr>
              <w:rPr>
                <w:b/>
              </w:rPr>
            </w:pPr>
            <w:r w:rsidRPr="008C4161">
              <w:rPr>
                <w:b/>
              </w:rPr>
              <w:t>1.02</w:t>
            </w:r>
          </w:p>
        </w:tc>
        <w:tc>
          <w:tcPr>
            <w:tcW w:w="4111" w:type="dxa"/>
          </w:tcPr>
          <w:p w:rsidR="008C4161" w:rsidRDefault="008C4161" w:rsidP="008C4161">
            <w:r>
              <w:t>Date of birth entered to verify that it is the correct user for the account.</w:t>
            </w:r>
          </w:p>
        </w:tc>
        <w:tc>
          <w:tcPr>
            <w:tcW w:w="3027" w:type="dxa"/>
          </w:tcPr>
          <w:p w:rsidR="008C4161" w:rsidRDefault="008C4161"/>
        </w:tc>
      </w:tr>
      <w:tr w:rsidR="008C4161" w:rsidTr="008C4161">
        <w:tc>
          <w:tcPr>
            <w:tcW w:w="1384" w:type="dxa"/>
          </w:tcPr>
          <w:p w:rsidR="008C4161" w:rsidRPr="008C4161" w:rsidRDefault="008C4161">
            <w:pPr>
              <w:rPr>
                <w:b/>
              </w:rPr>
            </w:pPr>
            <w:r w:rsidRPr="008C4161">
              <w:rPr>
                <w:b/>
              </w:rPr>
              <w:t>1.03</w:t>
            </w:r>
          </w:p>
        </w:tc>
        <w:tc>
          <w:tcPr>
            <w:tcW w:w="4111" w:type="dxa"/>
          </w:tcPr>
          <w:p w:rsidR="008C4161" w:rsidRDefault="008C4161" w:rsidP="008C4161">
            <w:r>
              <w:t>If the membership number is unknown, user can select a ‘forgotten mem no.’ option.</w:t>
            </w:r>
          </w:p>
        </w:tc>
        <w:tc>
          <w:tcPr>
            <w:tcW w:w="3027" w:type="dxa"/>
          </w:tcPr>
          <w:p w:rsidR="008C4161" w:rsidRDefault="008C4161"/>
        </w:tc>
      </w:tr>
      <w:tr w:rsidR="008C4161" w:rsidTr="008C4161">
        <w:tc>
          <w:tcPr>
            <w:tcW w:w="1384" w:type="dxa"/>
          </w:tcPr>
          <w:p w:rsidR="008C4161" w:rsidRPr="008C4161" w:rsidRDefault="008C4161">
            <w:pPr>
              <w:rPr>
                <w:b/>
              </w:rPr>
            </w:pPr>
            <w:r w:rsidRPr="008C4161">
              <w:rPr>
                <w:b/>
              </w:rPr>
              <w:t>1.04</w:t>
            </w:r>
          </w:p>
        </w:tc>
        <w:tc>
          <w:tcPr>
            <w:tcW w:w="4111" w:type="dxa"/>
          </w:tcPr>
          <w:p w:rsidR="008C4161" w:rsidRDefault="008C4161" w:rsidP="008C4161">
            <w:r>
              <w:t>Phone number or email can be used to remind them of the membership no.</w:t>
            </w:r>
          </w:p>
        </w:tc>
        <w:tc>
          <w:tcPr>
            <w:tcW w:w="3027" w:type="dxa"/>
          </w:tcPr>
          <w:p w:rsidR="008C4161" w:rsidRDefault="008C4161"/>
        </w:tc>
      </w:tr>
      <w:tr w:rsidR="008C4161" w:rsidTr="008C4161">
        <w:tc>
          <w:tcPr>
            <w:tcW w:w="1384" w:type="dxa"/>
          </w:tcPr>
          <w:p w:rsidR="008C4161" w:rsidRPr="008C4161" w:rsidRDefault="008C4161">
            <w:pPr>
              <w:rPr>
                <w:b/>
              </w:rPr>
            </w:pPr>
            <w:r w:rsidRPr="008C4161">
              <w:rPr>
                <w:b/>
              </w:rPr>
              <w:t>1.0</w:t>
            </w:r>
            <w:r w:rsidR="00FE1FCF">
              <w:rPr>
                <w:b/>
              </w:rPr>
              <w:t>5</w:t>
            </w:r>
          </w:p>
        </w:tc>
        <w:tc>
          <w:tcPr>
            <w:tcW w:w="4111" w:type="dxa"/>
          </w:tcPr>
          <w:p w:rsidR="008C4161" w:rsidRDefault="008C4161" w:rsidP="008C4161">
            <w:r>
              <w:t>User must enter the correct phone number or email matched with an account.</w:t>
            </w:r>
          </w:p>
        </w:tc>
        <w:tc>
          <w:tcPr>
            <w:tcW w:w="3027" w:type="dxa"/>
          </w:tcPr>
          <w:p w:rsidR="008C4161" w:rsidRDefault="008C4161"/>
        </w:tc>
      </w:tr>
      <w:tr w:rsidR="008C4161" w:rsidTr="008C4161">
        <w:tc>
          <w:tcPr>
            <w:tcW w:w="1384" w:type="dxa"/>
          </w:tcPr>
          <w:p w:rsidR="008C4161" w:rsidRPr="008C4161" w:rsidRDefault="008C4161">
            <w:pPr>
              <w:rPr>
                <w:b/>
              </w:rPr>
            </w:pPr>
            <w:r w:rsidRPr="008C4161">
              <w:rPr>
                <w:b/>
              </w:rPr>
              <w:t>1.0</w:t>
            </w:r>
            <w:r w:rsidR="00FE1FCF">
              <w:rPr>
                <w:b/>
              </w:rPr>
              <w:t>6</w:t>
            </w:r>
            <w:bookmarkStart w:id="0" w:name="_GoBack"/>
            <w:bookmarkEnd w:id="0"/>
          </w:p>
        </w:tc>
        <w:tc>
          <w:tcPr>
            <w:tcW w:w="4111" w:type="dxa"/>
          </w:tcPr>
          <w:p w:rsidR="008C4161" w:rsidRDefault="008C4161" w:rsidP="008C4161">
            <w:r>
              <w:t>If correct, message will appear confirming the mem no. reminder before allowing the user to progress back to the login page. Error message should appear if details do not match an account.</w:t>
            </w:r>
          </w:p>
        </w:tc>
        <w:tc>
          <w:tcPr>
            <w:tcW w:w="3027" w:type="dxa"/>
          </w:tcPr>
          <w:p w:rsidR="008C4161" w:rsidRDefault="008C4161"/>
        </w:tc>
      </w:tr>
    </w:tbl>
    <w:p w:rsidR="00A26EE2" w:rsidRDefault="00A26EE2"/>
    <w:sectPr w:rsidR="00A26EE2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61"/>
    <w:rsid w:val="008C4161"/>
    <w:rsid w:val="00A26EE2"/>
    <w:rsid w:val="00FE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F894D-5ED6-4223-8AA6-46CFF139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Arial"/>
        <w:sz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table" w:styleId="TableGrid">
    <w:name w:val="Table Grid"/>
    <w:basedOn w:val="TableNormal"/>
    <w:rsid w:val="008C4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10D45CCF.dotm</Template>
  <TotalTime>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Campbell</dc:creator>
  <cp:keywords/>
  <dc:description/>
  <cp:lastModifiedBy>Euan Campbell</cp:lastModifiedBy>
  <cp:revision>2</cp:revision>
  <dcterms:created xsi:type="dcterms:W3CDTF">2017-01-29T14:23:00Z</dcterms:created>
  <dcterms:modified xsi:type="dcterms:W3CDTF">2017-01-29T14:31:00Z</dcterms:modified>
</cp:coreProperties>
</file>